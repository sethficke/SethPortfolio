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16293"/>
        </w:rPr>
        <w:alias w:val="Author"/>
        <w:tag w:val=""/>
        <w:id w:val="1246310863"/>
        <w:placeholder>
          <w:docPart w:val="F6C213268FA44D888743291526ED7FF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51FFD31A" w14:textId="77777777" w:rsidR="00BA411F" w:rsidRPr="003D651F" w:rsidRDefault="00041EAB" w:rsidP="00986A2A">
          <w:pPr>
            <w:pStyle w:val="Title"/>
            <w:spacing w:line="240" w:lineRule="auto"/>
            <w:rPr>
              <w:color w:val="016293"/>
            </w:rPr>
          </w:pPr>
          <w:r w:rsidRPr="003D651F">
            <w:rPr>
              <w:color w:val="016293"/>
            </w:rPr>
            <w:t>Seth Ficke</w:t>
          </w:r>
        </w:p>
      </w:sdtContent>
    </w:sdt>
    <w:tbl>
      <w:tblPr>
        <w:tblStyle w:val="ResumeTable"/>
        <w:tblW w:w="5041" w:type="pct"/>
        <w:tblLook w:val="04A0" w:firstRow="1" w:lastRow="0" w:firstColumn="1" w:lastColumn="0" w:noHBand="0" w:noVBand="1"/>
        <w:tblDescription w:val="Contact Info"/>
      </w:tblPr>
      <w:tblGrid>
        <w:gridCol w:w="20"/>
        <w:gridCol w:w="9126"/>
      </w:tblGrid>
      <w:tr w:rsidR="00BA411F" w14:paraId="0E622B05" w14:textId="77777777" w:rsidTr="00986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"/>
        </w:trPr>
        <w:tc>
          <w:tcPr>
            <w:tcW w:w="11" w:type="pct"/>
          </w:tcPr>
          <w:p w14:paraId="2C608288" w14:textId="77777777" w:rsidR="00BA411F" w:rsidRDefault="00BA411F" w:rsidP="00986A2A">
            <w:pPr>
              <w:spacing w:line="240" w:lineRule="auto"/>
            </w:pPr>
          </w:p>
        </w:tc>
        <w:tc>
          <w:tcPr>
            <w:tcW w:w="4989" w:type="pct"/>
          </w:tcPr>
          <w:p w14:paraId="4F8E9A68" w14:textId="77777777" w:rsidR="00BA411F" w:rsidRDefault="00BA411F" w:rsidP="00986A2A">
            <w:pPr>
              <w:spacing w:line="240" w:lineRule="auto"/>
            </w:pPr>
          </w:p>
        </w:tc>
      </w:tr>
      <w:tr w:rsidR="003D651F" w:rsidRPr="003D651F" w14:paraId="0461EA14" w14:textId="77777777" w:rsidTr="00986A2A">
        <w:trPr>
          <w:trHeight w:val="438"/>
        </w:trPr>
        <w:tc>
          <w:tcPr>
            <w:tcW w:w="11" w:type="pct"/>
          </w:tcPr>
          <w:p w14:paraId="613779AC" w14:textId="77777777" w:rsidR="00BA411F" w:rsidRPr="00F26335" w:rsidRDefault="00BA411F" w:rsidP="00986A2A">
            <w:pPr>
              <w:rPr>
                <w:color w:val="000000" w:themeColor="text1"/>
                <w:w w:val="80"/>
              </w:rPr>
            </w:pPr>
          </w:p>
        </w:tc>
        <w:tc>
          <w:tcPr>
            <w:tcW w:w="4989" w:type="pct"/>
          </w:tcPr>
          <w:p w14:paraId="52F2344C" w14:textId="404AE620" w:rsidR="00BA411F" w:rsidRPr="00F26335" w:rsidRDefault="0006017C" w:rsidP="00986A2A">
            <w:pPr>
              <w:pStyle w:val="ContactInfo"/>
              <w:jc w:val="center"/>
              <w:rPr>
                <w:color w:val="000000" w:themeColor="text1"/>
                <w:w w:val="89"/>
              </w:rPr>
            </w:pPr>
            <w:r>
              <w:rPr>
                <w:color w:val="000000" w:themeColor="text1"/>
                <w:w w:val="89"/>
              </w:rPr>
              <w:t>4111 Stewart Ave. #8</w:t>
            </w:r>
            <w:r w:rsidR="055BA709" w:rsidRPr="00F26335">
              <w:rPr>
                <w:color w:val="000000" w:themeColor="text1"/>
                <w:w w:val="89"/>
              </w:rPr>
              <w:t> </w:t>
            </w:r>
            <w:r>
              <w:rPr>
                <w:color w:val="000000" w:themeColor="text1"/>
                <w:w w:val="89"/>
              </w:rPr>
              <w:t xml:space="preserve">Wausau, WI 54401 </w:t>
            </w:r>
            <w:r w:rsidR="055BA709" w:rsidRPr="00F26335">
              <w:rPr>
                <w:color w:val="000000" w:themeColor="text1"/>
                <w:w w:val="89"/>
              </w:rPr>
              <w:t>| </w:t>
            </w:r>
            <w:r w:rsidR="055BA709" w:rsidRPr="00F26335">
              <w:rPr>
                <w:b/>
                <w:color w:val="000000" w:themeColor="text1"/>
                <w:w w:val="89"/>
              </w:rPr>
              <w:t>513</w:t>
            </w:r>
            <w:r w:rsidR="00EE0B67" w:rsidRPr="00F26335">
              <w:rPr>
                <w:b/>
                <w:color w:val="000000" w:themeColor="text1"/>
                <w:w w:val="89"/>
              </w:rPr>
              <w:t xml:space="preserve"> </w:t>
            </w:r>
            <w:r w:rsidR="055BA709" w:rsidRPr="00F26335">
              <w:rPr>
                <w:b/>
                <w:color w:val="000000" w:themeColor="text1"/>
                <w:w w:val="89"/>
              </w:rPr>
              <w:t>515</w:t>
            </w:r>
            <w:r w:rsidR="00EE0B67" w:rsidRPr="00F26335">
              <w:rPr>
                <w:b/>
                <w:color w:val="000000" w:themeColor="text1"/>
                <w:w w:val="89"/>
              </w:rPr>
              <w:t xml:space="preserve"> </w:t>
            </w:r>
            <w:r w:rsidR="055BA709" w:rsidRPr="00F26335">
              <w:rPr>
                <w:b/>
                <w:color w:val="000000" w:themeColor="text1"/>
                <w:w w:val="89"/>
              </w:rPr>
              <w:t>0212</w:t>
            </w:r>
            <w:r w:rsidR="003041E0">
              <w:rPr>
                <w:b/>
                <w:color w:val="000000" w:themeColor="text1"/>
                <w:w w:val="89"/>
              </w:rPr>
              <w:t xml:space="preserve"> </w:t>
            </w:r>
            <w:r w:rsidR="003041E0">
              <w:rPr>
                <w:color w:val="000000" w:themeColor="text1"/>
                <w:w w:val="89"/>
              </w:rPr>
              <w:t>(preferred)</w:t>
            </w:r>
            <w:r w:rsidR="055BA709" w:rsidRPr="00F26335">
              <w:rPr>
                <w:color w:val="000000" w:themeColor="text1"/>
                <w:w w:val="89"/>
              </w:rPr>
              <w:t> | </w:t>
            </w:r>
            <w:r w:rsidR="003041E0">
              <w:rPr>
                <w:color w:val="000000" w:themeColor="text1"/>
                <w:w w:val="89"/>
              </w:rPr>
              <w:t>sethficke@yahoo.com</w:t>
            </w:r>
          </w:p>
        </w:tc>
      </w:tr>
    </w:tbl>
    <w:p w14:paraId="7F7D43C5" w14:textId="77777777" w:rsidR="00BA411F" w:rsidRPr="003D651F" w:rsidRDefault="159EEB8F" w:rsidP="00986A2A">
      <w:pPr>
        <w:pStyle w:val="SectionHeading"/>
        <w:spacing w:line="240" w:lineRule="auto"/>
        <w:rPr>
          <w:color w:val="016293"/>
        </w:rPr>
      </w:pPr>
      <w:r w:rsidRPr="003D651F">
        <w:rPr>
          <w:color w:val="016293"/>
        </w:rPr>
        <w:t>Summary</w:t>
      </w:r>
    </w:p>
    <w:tbl>
      <w:tblPr>
        <w:tblStyle w:val="ResumeTable"/>
        <w:tblW w:w="4983" w:type="pct"/>
        <w:tblLook w:val="04A0" w:firstRow="1" w:lastRow="0" w:firstColumn="1" w:lastColumn="0" w:noHBand="0" w:noVBand="1"/>
        <w:tblDescription w:val="Summary"/>
      </w:tblPr>
      <w:tblGrid>
        <w:gridCol w:w="20"/>
        <w:gridCol w:w="9021"/>
      </w:tblGrid>
      <w:tr w:rsidR="003D651F" w:rsidRPr="003D651F" w14:paraId="18587954" w14:textId="77777777" w:rsidTr="00304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3"/>
        </w:trPr>
        <w:tc>
          <w:tcPr>
            <w:tcW w:w="11" w:type="pct"/>
          </w:tcPr>
          <w:p w14:paraId="4793B4A5" w14:textId="77777777" w:rsidR="00BA411F" w:rsidRPr="003D651F" w:rsidRDefault="00BA411F" w:rsidP="00986A2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89" w:type="pct"/>
          </w:tcPr>
          <w:p w14:paraId="22365D4B" w14:textId="77777777" w:rsidR="00BA411F" w:rsidRPr="003D651F" w:rsidRDefault="00BA411F" w:rsidP="00986A2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3D651F" w:rsidRPr="003D651F" w14:paraId="4D3DAAAB" w14:textId="77777777" w:rsidTr="003041E0">
        <w:trPr>
          <w:trHeight w:val="648"/>
        </w:trPr>
        <w:tc>
          <w:tcPr>
            <w:tcW w:w="11" w:type="pct"/>
          </w:tcPr>
          <w:p w14:paraId="3DB5F211" w14:textId="77777777" w:rsidR="00BA411F" w:rsidRPr="003D651F" w:rsidRDefault="00BA411F" w:rsidP="00986A2A">
            <w:pPr>
              <w:rPr>
                <w:color w:val="000000" w:themeColor="text1"/>
              </w:rPr>
            </w:pPr>
          </w:p>
        </w:tc>
        <w:tc>
          <w:tcPr>
            <w:tcW w:w="4989" w:type="pct"/>
          </w:tcPr>
          <w:p w14:paraId="372B5632" w14:textId="2B442EAE" w:rsidR="00740314" w:rsidRPr="003D651F" w:rsidRDefault="001F1917" w:rsidP="00986A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Full-stack developer with strong English, HTML, JavaScript, CSS,</w:t>
            </w:r>
            <w:r w:rsidR="003041E0">
              <w:rPr>
                <w:color w:val="000000" w:themeColor="text1"/>
              </w:rPr>
              <w:t xml:space="preserve"> SQL,</w:t>
            </w:r>
            <w:r>
              <w:rPr>
                <w:color w:val="000000" w:themeColor="text1"/>
              </w:rPr>
              <w:t xml:space="preserve"> and C# skills</w:t>
            </w:r>
            <w:r w:rsidR="003041E0">
              <w:rPr>
                <w:color w:val="000000" w:themeColor="text1"/>
              </w:rPr>
              <w:t xml:space="preserve"> looking for interesting and challenging work in Web, Native, and Mobile environments.</w:t>
            </w:r>
          </w:p>
        </w:tc>
      </w:tr>
    </w:tbl>
    <w:p w14:paraId="0F9AD5C2" w14:textId="7AE31EFF" w:rsidR="00BA411F" w:rsidRPr="003D651F" w:rsidRDefault="159EEB8F" w:rsidP="00986A2A">
      <w:pPr>
        <w:pStyle w:val="SectionHeading"/>
        <w:spacing w:line="240" w:lineRule="auto"/>
        <w:rPr>
          <w:color w:val="016293"/>
        </w:rPr>
      </w:pPr>
      <w:r w:rsidRPr="003D651F">
        <w:rPr>
          <w:color w:val="016293"/>
        </w:rPr>
        <w:t>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577"/>
        <w:gridCol w:w="8495"/>
      </w:tblGrid>
      <w:tr w:rsidR="003D651F" w:rsidRPr="003D651F" w14:paraId="43CEA9BB" w14:textId="77777777" w:rsidTr="007C3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9"/>
        </w:trPr>
        <w:tc>
          <w:tcPr>
            <w:tcW w:w="318" w:type="pct"/>
          </w:tcPr>
          <w:p w14:paraId="0C707B69" w14:textId="77777777" w:rsidR="00BA411F" w:rsidRPr="003D651F" w:rsidRDefault="00BA411F" w:rsidP="00986A2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682" w:type="pct"/>
          </w:tcPr>
          <w:p w14:paraId="31E3B7C2" w14:textId="77777777" w:rsidR="00BA411F" w:rsidRPr="003D651F" w:rsidRDefault="00BA411F" w:rsidP="00986A2A">
            <w:pPr>
              <w:spacing w:line="240" w:lineRule="auto"/>
              <w:rPr>
                <w:color w:val="000000" w:themeColor="text1"/>
              </w:rPr>
            </w:pPr>
          </w:p>
        </w:tc>
      </w:tr>
      <w:sdt>
        <w:sdtPr>
          <w:rPr>
            <w:color w:val="000000" w:themeColor="text1"/>
          </w:rPr>
          <w:id w:val="1857463929"/>
          <w15:repeatingSection/>
        </w:sdtPr>
        <w:sdtEndPr/>
        <w:sdtContent>
          <w:sdt>
            <w:sdtPr>
              <w:rPr>
                <w:color w:val="000000" w:themeColor="text1"/>
              </w:rPr>
              <w:id w:val="2011181661"/>
              <w:placeholder>
                <w:docPart w:val="4304ABD372E24F6380E2F8C01E4DF799"/>
              </w:placeholder>
              <w15:repeatingSectionItem/>
            </w:sdtPr>
            <w:sdtEndPr/>
            <w:sdtContent>
              <w:tr w:rsidR="003D651F" w:rsidRPr="003D651F" w14:paraId="46DBCB96" w14:textId="77777777" w:rsidTr="007C3587">
                <w:trPr>
                  <w:trHeight w:val="1554"/>
                </w:trPr>
                <w:tc>
                  <w:tcPr>
                    <w:tcW w:w="318" w:type="pct"/>
                  </w:tcPr>
                  <w:p w14:paraId="5738E7E0" w14:textId="77777777" w:rsidR="00BA411F" w:rsidRPr="003D651F" w:rsidRDefault="00BA411F" w:rsidP="00986A2A">
                    <w:pPr>
                      <w:rPr>
                        <w:color w:val="000000" w:themeColor="text1"/>
                      </w:rPr>
                    </w:pPr>
                  </w:p>
                </w:tc>
                <w:tc>
                  <w:tcPr>
                    <w:tcW w:w="4682" w:type="pct"/>
                  </w:tcPr>
                  <w:p w14:paraId="3906B3E8" w14:textId="3C529F4F" w:rsidR="00BA411F" w:rsidRPr="00EE0B67" w:rsidRDefault="003041E0" w:rsidP="00986A2A">
                    <w:pPr>
                      <w:pStyle w:val="Subsection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 just a programmer…</w:t>
                    </w:r>
                  </w:p>
                  <w:p w14:paraId="7779579D" w14:textId="1FA1F408" w:rsidR="007C3587" w:rsidRDefault="007C3587" w:rsidP="00986A2A">
                    <w:pPr>
                      <w:pStyle w:val="ListBullet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Strong Midwestern work ethic.</w:t>
                    </w:r>
                  </w:p>
                  <w:p w14:paraId="236625DB" w14:textId="6C96FD1E" w:rsidR="003D651F" w:rsidRDefault="003041E0" w:rsidP="00986A2A">
                    <w:pPr>
                      <w:pStyle w:val="ListBullet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Great at writing and speaking to any audience.</w:t>
                    </w:r>
                  </w:p>
                  <w:p w14:paraId="3F03FF2F" w14:textId="302335EA" w:rsidR="003041E0" w:rsidRDefault="003041E0" w:rsidP="00986A2A">
                    <w:pPr>
                      <w:pStyle w:val="ListBullet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Effective cross-functional collaboration.</w:t>
                    </w:r>
                  </w:p>
                  <w:p w14:paraId="74CE5FFB" w14:textId="05F6CA4B" w:rsidR="003E020D" w:rsidRDefault="003041E0" w:rsidP="00986A2A">
                    <w:pPr>
                      <w:pStyle w:val="ListBullet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Extremely adaptable, can self-train on new frameworks and languages.</w:t>
                    </w:r>
                  </w:p>
                  <w:p w14:paraId="275F9A0D" w14:textId="6EEBCB24" w:rsidR="00BA411F" w:rsidRPr="007C3587" w:rsidRDefault="007C3587" w:rsidP="00986A2A">
                    <w:pPr>
                      <w:pStyle w:val="ListBullet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Business analysis, technical sales, and system architecture experience.</w:t>
                    </w:r>
                  </w:p>
                </w:tc>
              </w:tr>
            </w:sdtContent>
          </w:sdt>
        </w:sdtContent>
      </w:sdt>
    </w:tbl>
    <w:p w14:paraId="7A982749" w14:textId="77777777" w:rsidR="00BA411F" w:rsidRPr="003D651F" w:rsidRDefault="159EEB8F" w:rsidP="00986A2A">
      <w:pPr>
        <w:pStyle w:val="SectionHeading"/>
        <w:spacing w:line="240" w:lineRule="auto"/>
        <w:rPr>
          <w:color w:val="000000" w:themeColor="text1"/>
        </w:rPr>
      </w:pPr>
      <w:r w:rsidRPr="003D651F">
        <w:rPr>
          <w:color w:val="016293"/>
        </w:rP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3D651F" w:rsidRPr="003D651F" w14:paraId="45F44F7D" w14:textId="77777777" w:rsidTr="055BA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660D6ACE" w14:textId="77777777" w:rsidR="00BA411F" w:rsidRPr="003D651F" w:rsidRDefault="00BA411F" w:rsidP="00986A2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087" w:type="pct"/>
          </w:tcPr>
          <w:p w14:paraId="74AB3615" w14:textId="77777777" w:rsidR="00BA411F" w:rsidRPr="003D651F" w:rsidRDefault="00BA411F" w:rsidP="00986A2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3D651F" w:rsidRPr="003D651F" w14:paraId="6CE44063" w14:textId="77777777" w:rsidTr="055BA709">
        <w:tc>
          <w:tcPr>
            <w:tcW w:w="913" w:type="pct"/>
          </w:tcPr>
          <w:p w14:paraId="5FDFC330" w14:textId="3FC4C46E" w:rsidR="00041EAB" w:rsidRPr="003D651F" w:rsidRDefault="007C3587" w:rsidP="00986A2A">
            <w:pPr>
              <w:pStyle w:val="Date"/>
            </w:pPr>
            <w:r>
              <w:t>March 2017</w:t>
            </w:r>
            <w:r w:rsidR="159EEB8F" w:rsidRPr="003D651F">
              <w:t xml:space="preserve"> -</w:t>
            </w:r>
          </w:p>
          <w:p w14:paraId="28F14A53" w14:textId="2437851F" w:rsidR="00041EAB" w:rsidRPr="003D651F" w:rsidRDefault="00986A2A" w:rsidP="00986A2A">
            <w:pPr>
              <w:pStyle w:val="Date"/>
            </w:pPr>
            <w:r>
              <w:t>present</w:t>
            </w:r>
          </w:p>
        </w:tc>
        <w:tc>
          <w:tcPr>
            <w:tcW w:w="4087" w:type="pct"/>
          </w:tcPr>
          <w:p w14:paraId="62DC5EC4" w14:textId="251AED1E" w:rsidR="00BA411F" w:rsidRPr="003D651F" w:rsidRDefault="007C3587" w:rsidP="00986A2A">
            <w:pPr>
              <w:pStyle w:val="Subsection"/>
            </w:pPr>
            <w:r>
              <w:rPr>
                <w:b/>
              </w:rPr>
              <w:t>Software Developer</w:t>
            </w:r>
            <w:r>
              <w:t>,</w:t>
            </w:r>
            <w:r w:rsidR="159EEB8F" w:rsidRPr="003D651F">
              <w:t> </w:t>
            </w:r>
            <w:r w:rsidRPr="003D651F">
              <w:rPr>
                <w:rStyle w:val="Emphasis"/>
                <w:color w:val="000000" w:themeColor="text1"/>
              </w:rPr>
              <w:t>Mosinee Cold Storage, Inc</w:t>
            </w:r>
          </w:p>
          <w:p w14:paraId="563F742B" w14:textId="56AB422C" w:rsidR="00BA411F" w:rsidRPr="003D651F" w:rsidRDefault="00986A2A" w:rsidP="00986A2A">
            <w:pPr>
              <w:pStyle w:val="ListBulle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Analyzed, designed, built</w:t>
            </w:r>
            <w:r w:rsidR="007C3587">
              <w:rPr>
                <w:color w:val="000000" w:themeColor="text1"/>
              </w:rPr>
              <w:t>, and validated the full stack of a networked data system to store shipping and receiving records.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Content>
          <w:sdt>
            <w:sdtPr>
              <w:rPr>
                <w:color w:val="595959" w:themeColor="text1" w:themeTint="A6"/>
              </w:rPr>
              <w:id w:val="-988013630"/>
              <w:placeholder>
                <w:docPart w:val="C981D4819C3943EAAFEA4BEC39F16A57"/>
              </w:placeholder>
              <w15:repeatingSectionItem/>
            </w:sdtPr>
            <w:sdtEndPr/>
            <w:sdtContent>
              <w:tr w:rsidR="003D651F" w:rsidRPr="003D651F" w14:paraId="3FA93CD3" w14:textId="77777777" w:rsidTr="007C3587">
                <w:trPr>
                  <w:trHeight w:val="216"/>
                </w:trPr>
                <w:tc>
                  <w:tcPr>
                    <w:tcW w:w="913" w:type="pct"/>
                  </w:tcPr>
                  <w:p w14:paraId="7D991A4C" w14:textId="40BEB286" w:rsidR="007C3587" w:rsidRPr="003D651F" w:rsidRDefault="007C3587" w:rsidP="00986A2A">
                    <w:pPr>
                      <w:pStyle w:val="Date"/>
                    </w:pPr>
                    <w:r>
                      <w:t>Apr 2016</w:t>
                    </w:r>
                    <w:r w:rsidRPr="003D651F">
                      <w:t xml:space="preserve"> -</w:t>
                    </w:r>
                  </w:p>
                  <w:p w14:paraId="12DB00E2" w14:textId="2A9FA701" w:rsidR="00943BFE" w:rsidRPr="003D651F" w:rsidRDefault="007C3587" w:rsidP="00986A2A">
                    <w:pPr>
                      <w:pStyle w:val="Date"/>
                    </w:pPr>
                    <w:r>
                      <w:t>present</w:t>
                    </w:r>
                  </w:p>
                </w:tc>
                <w:tc>
                  <w:tcPr>
                    <w:tcW w:w="4087" w:type="pct"/>
                  </w:tcPr>
                  <w:p w14:paraId="0A28FAE6" w14:textId="13001537" w:rsidR="007C3587" w:rsidRPr="003D651F" w:rsidRDefault="007C3587" w:rsidP="00986A2A">
                    <w:pPr>
                      <w:pStyle w:val="Subsection"/>
                    </w:pPr>
                    <w:r>
                      <w:rPr>
                        <w:b/>
                      </w:rPr>
                      <w:t>Founder</w:t>
                    </w:r>
                    <w:r>
                      <w:t>,</w:t>
                    </w:r>
                    <w:r w:rsidRPr="003D651F">
                      <w:t> </w:t>
                    </w:r>
                    <w:r w:rsidRPr="00986A2A">
                      <w:rPr>
                        <w:rStyle w:val="Emphasis"/>
                        <w:color w:val="auto"/>
                      </w:rPr>
                      <w:t>Web Design &amp; More</w:t>
                    </w:r>
                  </w:p>
                  <w:p w14:paraId="325A601E" w14:textId="4E39AB58" w:rsidR="00943BFE" w:rsidRPr="003D651F" w:rsidRDefault="00986A2A" w:rsidP="00986A2A">
                    <w:pPr>
                      <w:pStyle w:val="ListBullet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Infrequent consulting with local small businesses involving HTML, CSS, and JavaScript development.</w:t>
                    </w:r>
                  </w:p>
                </w:tc>
                <w:bookmarkStart w:id="0" w:name="_GoBack"/>
                <w:bookmarkEnd w:id="0"/>
              </w:tr>
            </w:sdtContent>
          </w:sdt>
          <w:sdt>
            <w:sdtPr>
              <w:rPr>
                <w:color w:val="595959" w:themeColor="text1" w:themeTint="A6"/>
              </w:rPr>
              <w:id w:val="1578548523"/>
              <w:placeholder>
                <w:docPart w:val="8586F1A76D5A46C7BDB20ECBFD99B11B"/>
              </w:placeholder>
              <w15:repeatingSectionItem/>
            </w:sdtPr>
            <w:sdtContent>
              <w:tr w:rsidR="007C3587" w:rsidRPr="003D651F" w14:paraId="16F17AF6" w14:textId="77777777" w:rsidTr="007C3587">
                <w:trPr>
                  <w:trHeight w:val="216"/>
                </w:trPr>
                <w:tc>
                  <w:tcPr>
                    <w:tcW w:w="913" w:type="pct"/>
                  </w:tcPr>
                  <w:p w14:paraId="40FA0212" w14:textId="77777777" w:rsidR="007C3587" w:rsidRPr="003D651F" w:rsidRDefault="007C3587" w:rsidP="00986A2A">
                    <w:pPr>
                      <w:pStyle w:val="Date"/>
                    </w:pPr>
                    <w:r w:rsidRPr="003D651F">
                      <w:t>June 2015 -</w:t>
                    </w:r>
                  </w:p>
                  <w:p w14:paraId="522E3D50" w14:textId="77777777" w:rsidR="007C3587" w:rsidRPr="003D651F" w:rsidRDefault="007C3587" w:rsidP="00986A2A">
                    <w:pPr>
                      <w:pStyle w:val="Date"/>
                    </w:pPr>
                    <w:r w:rsidRPr="003D651F">
                      <w:t>Feb. 2016</w:t>
                    </w:r>
                  </w:p>
                </w:tc>
                <w:tc>
                  <w:tcPr>
                    <w:tcW w:w="4087" w:type="pct"/>
                  </w:tcPr>
                  <w:p w14:paraId="52F2F88F" w14:textId="77777777" w:rsidR="007C3587" w:rsidRPr="003D651F" w:rsidRDefault="007C3587" w:rsidP="00986A2A">
                    <w:pPr>
                      <w:pStyle w:val="Subsection"/>
                    </w:pPr>
                    <w:r w:rsidRPr="00EE0B67">
                      <w:rPr>
                        <w:b/>
                      </w:rPr>
                      <w:t>Peer Tutor</w:t>
                    </w:r>
                    <w:r>
                      <w:t>,</w:t>
                    </w:r>
                    <w:r w:rsidRPr="003D651F">
                      <w:t> </w:t>
                    </w:r>
                    <w:r w:rsidRPr="003D651F">
                      <w:rPr>
                        <w:rStyle w:val="Emphasis"/>
                        <w:color w:val="000000" w:themeColor="text1"/>
                      </w:rPr>
                      <w:t>Northcentral Technical College</w:t>
                    </w:r>
                  </w:p>
                  <w:p w14:paraId="4E365F43" w14:textId="77777777" w:rsidR="007C3587" w:rsidRPr="003D651F" w:rsidRDefault="007C3587" w:rsidP="00986A2A">
                    <w:pPr>
                      <w:pStyle w:val="ListBullet"/>
                      <w:rPr>
                        <w:color w:val="000000" w:themeColor="text1"/>
                      </w:rPr>
                    </w:pPr>
                    <w:r w:rsidRPr="00986A2A">
                      <w:rPr>
                        <w:color w:val="000000" w:themeColor="text1"/>
                      </w:rPr>
                      <w:t>Tutored peers</w:t>
                    </w:r>
                    <w:r w:rsidRPr="003D651F">
                      <w:rPr>
                        <w:color w:val="000000" w:themeColor="text1"/>
                      </w:rPr>
                      <w:t xml:space="preserve"> in software development related subjects.  Worked with business, marketing, IT department to develop a website for the tutoring lab.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1845469126"/>
              <w:placeholder>
                <w:docPart w:val="C326706E77674B2DAE575A6E80CF8ED3"/>
              </w:placeholder>
              <w15:repeatingSectionItem/>
            </w:sdtPr>
            <w:sdtContent>
              <w:tr w:rsidR="007C3587" w:rsidRPr="003D651F" w14:paraId="66339B63" w14:textId="77777777" w:rsidTr="00BA411F">
                <w:tc>
                  <w:tcPr>
                    <w:tcW w:w="913" w:type="pct"/>
                  </w:tcPr>
                  <w:p w14:paraId="7747EF1F" w14:textId="77777777" w:rsidR="007C3587" w:rsidRPr="003D651F" w:rsidRDefault="007C3587" w:rsidP="00986A2A">
                    <w:pPr>
                      <w:pStyle w:val="Date"/>
                    </w:pPr>
                    <w:r w:rsidRPr="003D651F">
                      <w:t xml:space="preserve">March 2014 - </w:t>
                    </w:r>
                  </w:p>
                  <w:p w14:paraId="1DAD6223" w14:textId="77777777" w:rsidR="007C3587" w:rsidRPr="003D651F" w:rsidRDefault="007C3587" w:rsidP="00986A2A">
                    <w:pPr>
                      <w:pStyle w:val="Date"/>
                    </w:pPr>
                    <w:r w:rsidRPr="003D651F">
                      <w:t>Nov. 2014</w:t>
                    </w:r>
                  </w:p>
                </w:tc>
                <w:tc>
                  <w:tcPr>
                    <w:tcW w:w="4087" w:type="pct"/>
                  </w:tcPr>
                  <w:p w14:paraId="1F9AA585" w14:textId="77777777" w:rsidR="007C3587" w:rsidRPr="003D651F" w:rsidRDefault="007C3587" w:rsidP="00986A2A">
                    <w:pPr>
                      <w:pStyle w:val="Subsection"/>
                    </w:pPr>
                    <w:r w:rsidRPr="00EE0B67">
                      <w:rPr>
                        <w:b/>
                      </w:rPr>
                      <w:t>Material Handler</w:t>
                    </w:r>
                    <w:r w:rsidRPr="003D651F">
                      <w:t>, </w:t>
                    </w:r>
                    <w:r w:rsidRPr="003D651F">
                      <w:rPr>
                        <w:rStyle w:val="Emphasis"/>
                        <w:color w:val="000000" w:themeColor="text1"/>
                      </w:rPr>
                      <w:t>Mosinee Cold Storage, Inc.</w:t>
                    </w:r>
                  </w:p>
                  <w:p w14:paraId="0ACC99C4" w14:textId="6CCE791A" w:rsidR="007C3587" w:rsidRPr="003D651F" w:rsidRDefault="007C3587" w:rsidP="00986A2A">
                    <w:pPr>
                      <w:pStyle w:val="ListBullet"/>
                      <w:rPr>
                        <w:color w:val="000000" w:themeColor="text1"/>
                      </w:rPr>
                    </w:pPr>
                    <w:r w:rsidRPr="003D651F">
                      <w:rPr>
                        <w:color w:val="000000" w:themeColor="text1"/>
                      </w:rPr>
                      <w:t xml:space="preserve">Provided </w:t>
                    </w:r>
                    <w:r w:rsidRPr="00986A2A">
                      <w:rPr>
                        <w:color w:val="000000" w:themeColor="text1"/>
                      </w:rPr>
                      <w:t>excellent customer service</w:t>
                    </w:r>
                    <w:r w:rsidRPr="003D651F">
                      <w:rPr>
                        <w:color w:val="000000" w:themeColor="text1"/>
                      </w:rPr>
                      <w:t xml:space="preserve"> to bulk cheese owners while handling product.  Loaded/unloaded semi-trailers with forklift, validated product temperatures using infrared thermometer equipment.</w:t>
                    </w:r>
                  </w:p>
                </w:tc>
              </w:tr>
            </w:sdtContent>
          </w:sdt>
        </w:sdtContent>
      </w:sdt>
    </w:tbl>
    <w:p w14:paraId="7A150A6B" w14:textId="77777777" w:rsidR="00BA411F" w:rsidRPr="003D651F" w:rsidRDefault="159EEB8F" w:rsidP="00986A2A">
      <w:pPr>
        <w:pStyle w:val="SectionHeading"/>
        <w:spacing w:line="240" w:lineRule="auto"/>
        <w:rPr>
          <w:color w:val="016293"/>
        </w:rPr>
      </w:pPr>
      <w:r w:rsidRPr="003D651F">
        <w:rPr>
          <w:color w:val="016293"/>
        </w:rP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3D651F" w:rsidRPr="003D651F" w14:paraId="315E6A12" w14:textId="77777777" w:rsidTr="055BA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63D84255" w14:textId="77777777" w:rsidR="00BA411F" w:rsidRPr="003D651F" w:rsidRDefault="00BA411F" w:rsidP="00986A2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087" w:type="pct"/>
          </w:tcPr>
          <w:p w14:paraId="6303D805" w14:textId="77777777" w:rsidR="00BA411F" w:rsidRPr="003D651F" w:rsidRDefault="00BA411F" w:rsidP="00986A2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3D651F" w:rsidRPr="003D651F" w14:paraId="2B1BD8E6" w14:textId="77777777" w:rsidTr="055BA709">
        <w:tc>
          <w:tcPr>
            <w:tcW w:w="913" w:type="pct"/>
          </w:tcPr>
          <w:p w14:paraId="2C3CF103" w14:textId="77777777" w:rsidR="00943BFE" w:rsidRPr="003D651F" w:rsidRDefault="159EEB8F" w:rsidP="00986A2A">
            <w:pPr>
              <w:pStyle w:val="Date"/>
            </w:pPr>
            <w:r w:rsidRPr="003D651F">
              <w:t xml:space="preserve">Jan. 2015 – </w:t>
            </w:r>
          </w:p>
          <w:p w14:paraId="61CB2216" w14:textId="77777777" w:rsidR="00BA411F" w:rsidRPr="003D651F" w:rsidRDefault="159EEB8F" w:rsidP="00986A2A">
            <w:pPr>
              <w:pStyle w:val="Date"/>
            </w:pPr>
            <w:r w:rsidRPr="003D651F">
              <w:t>Present</w:t>
            </w:r>
          </w:p>
        </w:tc>
        <w:tc>
          <w:tcPr>
            <w:tcW w:w="4087" w:type="pct"/>
          </w:tcPr>
          <w:p w14:paraId="1295689B" w14:textId="4598D758" w:rsidR="003D651F" w:rsidRPr="003D651F" w:rsidRDefault="00874E2D" w:rsidP="00986A2A">
            <w:pPr>
              <w:pStyle w:val="Subsection"/>
              <w:rPr>
                <w:i/>
                <w:iCs/>
              </w:rPr>
            </w:pPr>
            <w:r w:rsidRPr="00986A2A">
              <w:rPr>
                <w:b/>
              </w:rPr>
              <w:t>Mobile Software Developer</w:t>
            </w:r>
            <w:r w:rsidR="159EEB8F" w:rsidRPr="003D651F">
              <w:t>, </w:t>
            </w:r>
            <w:r w:rsidR="159EEB8F" w:rsidRPr="003D651F">
              <w:rPr>
                <w:rStyle w:val="Emphasis"/>
                <w:color w:val="000000" w:themeColor="text1"/>
              </w:rPr>
              <w:t>Northcentral Technical College.</w:t>
            </w:r>
          </w:p>
          <w:p w14:paraId="34B8D620" w14:textId="060AD69D" w:rsidR="00874E2D" w:rsidRDefault="00F27180" w:rsidP="00986A2A">
            <w:pPr>
              <w:pStyle w:val="Subsection"/>
            </w:pPr>
            <w:r w:rsidRPr="003D651F">
              <w:t xml:space="preserve">Earned </w:t>
            </w:r>
            <w:r w:rsidRPr="00986A2A">
              <w:t>Database Developer Technical Certificate</w:t>
            </w:r>
            <w:r w:rsidRPr="003D651F">
              <w:t xml:space="preserve"> June 2016.</w:t>
            </w:r>
          </w:p>
          <w:p w14:paraId="68D7FC1B" w14:textId="429AA22E" w:rsidR="00986A2A" w:rsidRPr="003D651F" w:rsidRDefault="00986A2A" w:rsidP="00986A2A">
            <w:pPr>
              <w:pStyle w:val="Subsection"/>
            </w:pPr>
            <w:r>
              <w:t xml:space="preserve">Earned </w:t>
            </w:r>
            <w:r w:rsidRPr="00986A2A">
              <w:t xml:space="preserve">.NET Developer Technical Certificate </w:t>
            </w:r>
            <w:r>
              <w:t>June 2017</w:t>
            </w:r>
          </w:p>
          <w:p w14:paraId="50CE303B" w14:textId="77777777" w:rsidR="003E020D" w:rsidRDefault="003D651F" w:rsidP="00986A2A">
            <w:pPr>
              <w:pStyle w:val="Subsection"/>
            </w:pPr>
            <w:r w:rsidRPr="00986A2A">
              <w:t>Named to President’s List</w:t>
            </w:r>
            <w:r w:rsidR="00986A2A">
              <w:t>.</w:t>
            </w:r>
          </w:p>
          <w:p w14:paraId="54E4EDE8" w14:textId="3D1A1132" w:rsidR="00986A2A" w:rsidRPr="00986A2A" w:rsidRDefault="00986A2A" w:rsidP="00986A2A">
            <w:pPr>
              <w:pStyle w:val="Subsection"/>
            </w:pPr>
            <w:r>
              <w:t>Invited to Phi Theta Kappa honor society.</w:t>
            </w:r>
          </w:p>
        </w:tc>
      </w:tr>
      <w:tr w:rsidR="00BA411F" w14:paraId="72C68D71" w14:textId="77777777" w:rsidTr="055BA709">
        <w:tc>
          <w:tcPr>
            <w:tcW w:w="913" w:type="pct"/>
          </w:tcPr>
          <w:p w14:paraId="450D8593" w14:textId="77777777" w:rsidR="00BA411F" w:rsidRDefault="00BA411F">
            <w:pPr>
              <w:pStyle w:val="Date"/>
            </w:pPr>
          </w:p>
        </w:tc>
        <w:tc>
          <w:tcPr>
            <w:tcW w:w="4087" w:type="pct"/>
          </w:tcPr>
          <w:p w14:paraId="2A3CCFEE" w14:textId="4A67AC50" w:rsidR="00BA411F" w:rsidRDefault="00BA411F">
            <w:pPr>
              <w:pStyle w:val="Subsection"/>
            </w:pPr>
          </w:p>
        </w:tc>
      </w:tr>
    </w:tbl>
    <w:p w14:paraId="47865F6E" w14:textId="77777777" w:rsidR="00BA411F" w:rsidRDefault="00BA411F" w:rsidP="00943BFE"/>
    <w:sectPr w:rsidR="00BA411F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C949D" w14:textId="77777777" w:rsidR="00934087" w:rsidRDefault="00934087">
      <w:r>
        <w:separator/>
      </w:r>
    </w:p>
    <w:p w14:paraId="1F5E1CDC" w14:textId="77777777" w:rsidR="00934087" w:rsidRDefault="00934087"/>
  </w:endnote>
  <w:endnote w:type="continuationSeparator" w:id="0">
    <w:p w14:paraId="43AA9E73" w14:textId="77777777" w:rsidR="00934087" w:rsidRDefault="00934087">
      <w:r>
        <w:continuationSeparator/>
      </w:r>
    </w:p>
    <w:p w14:paraId="038D6E6F" w14:textId="77777777" w:rsidR="00934087" w:rsidRDefault="009340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79AA7" w14:textId="478D483C" w:rsidR="00BA411F" w:rsidRDefault="00C31FA0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986A2A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DD133" w14:textId="77777777" w:rsidR="00934087" w:rsidRDefault="00934087">
      <w:r>
        <w:separator/>
      </w:r>
    </w:p>
    <w:p w14:paraId="177F67B3" w14:textId="77777777" w:rsidR="00934087" w:rsidRDefault="00934087"/>
  </w:footnote>
  <w:footnote w:type="continuationSeparator" w:id="0">
    <w:p w14:paraId="30CBFB0A" w14:textId="77777777" w:rsidR="00934087" w:rsidRDefault="00934087">
      <w:r>
        <w:continuationSeparator/>
      </w:r>
    </w:p>
    <w:p w14:paraId="1C6A6A81" w14:textId="77777777" w:rsidR="00934087" w:rsidRDefault="009340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D9458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AB"/>
    <w:rsid w:val="00041EAB"/>
    <w:rsid w:val="0006017C"/>
    <w:rsid w:val="001F1917"/>
    <w:rsid w:val="003041E0"/>
    <w:rsid w:val="00326C7B"/>
    <w:rsid w:val="003D651F"/>
    <w:rsid w:val="003E020D"/>
    <w:rsid w:val="00740314"/>
    <w:rsid w:val="007C3587"/>
    <w:rsid w:val="00874E2D"/>
    <w:rsid w:val="00934087"/>
    <w:rsid w:val="00943BFE"/>
    <w:rsid w:val="00986A2A"/>
    <w:rsid w:val="00A03F94"/>
    <w:rsid w:val="00AB5760"/>
    <w:rsid w:val="00B05593"/>
    <w:rsid w:val="00BA411F"/>
    <w:rsid w:val="00C31FA0"/>
    <w:rsid w:val="00DD68A5"/>
    <w:rsid w:val="00EE0B67"/>
    <w:rsid w:val="00F26335"/>
    <w:rsid w:val="00F27180"/>
    <w:rsid w:val="055BA709"/>
    <w:rsid w:val="159EE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F618"/>
  <w15:chartTrackingRefBased/>
  <w15:docId w15:val="{8F1C85F3-1334-4CD9-8750-EE8A3306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ind w:right="576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986A2A"/>
    <w:pPr>
      <w:spacing w:before="28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740314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gland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C213268FA44D888743291526ED7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FA83A-9E91-48A3-BDE0-5209CC634413}"/>
      </w:docPartPr>
      <w:docPartBody>
        <w:p w:rsidR="00943056" w:rsidRDefault="009D1A8B">
          <w:pPr>
            <w:pStyle w:val="F6C213268FA44D888743291526ED7FF5"/>
          </w:pPr>
          <w:r>
            <w:t>[Your Name]</w:t>
          </w:r>
        </w:p>
      </w:docPartBody>
    </w:docPart>
    <w:docPart>
      <w:docPartPr>
        <w:name w:val="4304ABD372E24F6380E2F8C01E4DF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E5697-B2C6-4584-AAE1-9C2F3A885B13}"/>
      </w:docPartPr>
      <w:docPartBody>
        <w:p w:rsidR="00943056" w:rsidRDefault="009D1A8B">
          <w:pPr>
            <w:pStyle w:val="4304ABD372E24F6380E2F8C01E4DF79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981D4819C3943EAAFEA4BEC39F16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29989-2D2F-4328-A08E-4763889F85EE}"/>
      </w:docPartPr>
      <w:docPartBody>
        <w:p w:rsidR="00943056" w:rsidRDefault="001F5D73" w:rsidP="001F5D73">
          <w:pPr>
            <w:pStyle w:val="C981D4819C3943EAAFEA4BEC39F16A5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26706E77674B2DAE575A6E80CF8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9CD6B-617D-4AD3-90AC-D939FC024678}"/>
      </w:docPartPr>
      <w:docPartBody>
        <w:p w:rsidR="00000000" w:rsidRDefault="00393A26" w:rsidP="00393A26">
          <w:pPr>
            <w:pStyle w:val="C326706E77674B2DAE575A6E80CF8ED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586F1A76D5A46C7BDB20ECBFD99B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88E08-D7D5-4766-84D1-18BD17FC53F3}"/>
      </w:docPartPr>
      <w:docPartBody>
        <w:p w:rsidR="00000000" w:rsidRDefault="00393A26" w:rsidP="00393A26">
          <w:pPr>
            <w:pStyle w:val="8586F1A76D5A46C7BDB20ECBFD99B11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73"/>
    <w:rsid w:val="001F5D73"/>
    <w:rsid w:val="00393A26"/>
    <w:rsid w:val="00943056"/>
    <w:rsid w:val="009D1A8B"/>
    <w:rsid w:val="00D114A7"/>
    <w:rsid w:val="00F0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C213268FA44D888743291526ED7FF5">
    <w:name w:val="F6C213268FA44D888743291526ED7FF5"/>
  </w:style>
  <w:style w:type="paragraph" w:customStyle="1" w:styleId="861604DBF8FE4BE786593393BBDEA130">
    <w:name w:val="861604DBF8FE4BE786593393BBDEA130"/>
  </w:style>
  <w:style w:type="paragraph" w:customStyle="1" w:styleId="D1E103D5AF154EAC88A4CC3FFDECFF82">
    <w:name w:val="D1E103D5AF154EAC88A4CC3FFDECFF82"/>
  </w:style>
  <w:style w:type="paragraph" w:customStyle="1" w:styleId="7E128F1F12D84275B0430A2DC12D6078">
    <w:name w:val="7E128F1F12D84275B0430A2DC12D6078"/>
  </w:style>
  <w:style w:type="paragraph" w:customStyle="1" w:styleId="6BA95AA9321440649334436A356E6C62">
    <w:name w:val="6BA95AA9321440649334436A356E6C62"/>
  </w:style>
  <w:style w:type="paragraph" w:customStyle="1" w:styleId="56F76D29067542CDA63533A689DC08E3">
    <w:name w:val="56F76D29067542CDA63533A689DC08E3"/>
  </w:style>
  <w:style w:type="character" w:styleId="PlaceholderText">
    <w:name w:val="Placeholder Text"/>
    <w:basedOn w:val="DefaultParagraphFont"/>
    <w:uiPriority w:val="99"/>
    <w:semiHidden/>
    <w:rsid w:val="00393A26"/>
    <w:rPr>
      <w:color w:val="808080"/>
    </w:rPr>
  </w:style>
  <w:style w:type="paragraph" w:customStyle="1" w:styleId="4304ABD372E24F6380E2F8C01E4DF799">
    <w:name w:val="4304ABD372E24F6380E2F8C01E4DF799"/>
  </w:style>
  <w:style w:type="paragraph" w:customStyle="1" w:styleId="1BE49E7B2D9446359462BE677B0A8793">
    <w:name w:val="1BE49E7B2D9446359462BE677B0A8793"/>
  </w:style>
  <w:style w:type="paragraph" w:customStyle="1" w:styleId="D1B75750463B433BA41A568FB559C3FF">
    <w:name w:val="D1B75750463B433BA41A568FB559C3FF"/>
  </w:style>
  <w:style w:type="paragraph" w:customStyle="1" w:styleId="675F5724964546F38EAED64498588254">
    <w:name w:val="675F5724964546F38EAED64498588254"/>
  </w:style>
  <w:style w:type="character" w:styleId="Emphasis">
    <w:name w:val="Emphasis"/>
    <w:basedOn w:val="DefaultParagraphFont"/>
    <w:uiPriority w:val="2"/>
    <w:unhideWhenUsed/>
    <w:qFormat/>
    <w:rsid w:val="001F5D73"/>
    <w:rPr>
      <w:i/>
      <w:iCs/>
      <w:color w:val="404040" w:themeColor="text1" w:themeTint="BF"/>
    </w:rPr>
  </w:style>
  <w:style w:type="paragraph" w:customStyle="1" w:styleId="7B64B082459A4C87B824C4F1120B30EE">
    <w:name w:val="7B64B082459A4C87B824C4F1120B30EE"/>
  </w:style>
  <w:style w:type="paragraph" w:customStyle="1" w:styleId="4922890951D74F3EB62C150ED71B7125">
    <w:name w:val="4922890951D74F3EB62C150ED71B7125"/>
  </w:style>
  <w:style w:type="paragraph" w:customStyle="1" w:styleId="7A54D7DE19EF484C8C090CB98A329787">
    <w:name w:val="7A54D7DE19EF484C8C090CB98A329787"/>
  </w:style>
  <w:style w:type="paragraph" w:customStyle="1" w:styleId="3E03C9B43479478B8DE8FBBADA1F6323">
    <w:name w:val="3E03C9B43479478B8DE8FBBADA1F6323"/>
  </w:style>
  <w:style w:type="paragraph" w:customStyle="1" w:styleId="C981D4819C3943EAAFEA4BEC39F16A57">
    <w:name w:val="C981D4819C3943EAAFEA4BEC39F16A57"/>
    <w:rsid w:val="001F5D73"/>
  </w:style>
  <w:style w:type="paragraph" w:customStyle="1" w:styleId="CB84A610EF3C4DE0992D0BA4085522B4">
    <w:name w:val="CB84A610EF3C4DE0992D0BA4085522B4"/>
    <w:rsid w:val="001F5D73"/>
  </w:style>
  <w:style w:type="paragraph" w:customStyle="1" w:styleId="4E41BA1DD00C47C9A2CFDB19CB9714E2">
    <w:name w:val="4E41BA1DD00C47C9A2CFDB19CB9714E2"/>
    <w:rsid w:val="001F5D73"/>
  </w:style>
  <w:style w:type="paragraph" w:customStyle="1" w:styleId="0511632BC487469B9EB3B18DDA30C48F">
    <w:name w:val="0511632BC487469B9EB3B18DDA30C48F"/>
    <w:rsid w:val="001F5D73"/>
  </w:style>
  <w:style w:type="paragraph" w:customStyle="1" w:styleId="0A97239788E845CF8A71E59508D6FBF1">
    <w:name w:val="0A97239788E845CF8A71E59508D6FBF1"/>
    <w:rsid w:val="001F5D73"/>
  </w:style>
  <w:style w:type="paragraph" w:customStyle="1" w:styleId="1C0F350D3B7B4AFBA8494015885B597B">
    <w:name w:val="1C0F350D3B7B4AFBA8494015885B597B"/>
    <w:rsid w:val="001F5D73"/>
  </w:style>
  <w:style w:type="paragraph" w:customStyle="1" w:styleId="87F0F0121B8441B6BB1DB97CDA075E69">
    <w:name w:val="87F0F0121B8441B6BB1DB97CDA075E69"/>
    <w:rsid w:val="001F5D73"/>
  </w:style>
  <w:style w:type="paragraph" w:customStyle="1" w:styleId="B35E9664E1D0410DAAB4F5A378781685">
    <w:name w:val="B35E9664E1D0410DAAB4F5A378781685"/>
    <w:rsid w:val="001F5D73"/>
  </w:style>
  <w:style w:type="paragraph" w:customStyle="1" w:styleId="8B18DF1713E94E8B800966766E0D5D6F">
    <w:name w:val="8B18DF1713E94E8B800966766E0D5D6F"/>
    <w:rsid w:val="001F5D73"/>
  </w:style>
  <w:style w:type="paragraph" w:customStyle="1" w:styleId="2D072D6E3A054EB99005F91158C9C540">
    <w:name w:val="2D072D6E3A054EB99005F91158C9C540"/>
    <w:rsid w:val="001F5D73"/>
  </w:style>
  <w:style w:type="paragraph" w:customStyle="1" w:styleId="31708F40C39B4300943C1894012FB7E3">
    <w:name w:val="31708F40C39B4300943C1894012FB7E3"/>
    <w:rsid w:val="00943056"/>
  </w:style>
  <w:style w:type="paragraph" w:customStyle="1" w:styleId="C326706E77674B2DAE575A6E80CF8ED3">
    <w:name w:val="C326706E77674B2DAE575A6E80CF8ED3"/>
    <w:rsid w:val="00393A26"/>
  </w:style>
  <w:style w:type="paragraph" w:customStyle="1" w:styleId="8586F1A76D5A46C7BDB20ECBFD99B11B">
    <w:name w:val="8586F1A76D5A46C7BDB20ECBFD99B11B"/>
    <w:rsid w:val="00393A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1649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Seth Ficke</dc:creator>
  <cp:keywords/>
  <cp:lastModifiedBy>Ficke, Seth</cp:lastModifiedBy>
  <cp:revision>9</cp:revision>
  <cp:lastPrinted>2016-11-21T19:01:00Z</cp:lastPrinted>
  <dcterms:created xsi:type="dcterms:W3CDTF">2016-02-05T23:21:00Z</dcterms:created>
  <dcterms:modified xsi:type="dcterms:W3CDTF">2017-06-08T19:06:00Z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